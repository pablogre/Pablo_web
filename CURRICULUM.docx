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30" w:type="pct"/>
        <w:tblCellMar>
          <w:left w:w="72" w:type="dxa"/>
          <w:right w:w="0" w:type="dxa"/>
        </w:tblCellMar>
        <w:tblLook w:val="04A0" w:firstRow="1" w:lastRow="0" w:firstColumn="1" w:lastColumn="0" w:noHBand="0" w:noVBand="1"/>
        <w:tblDescription w:val="Tabla de diseño de las referencias del currículum vítae"/>
      </w:tblPr>
      <w:tblGrid>
        <w:gridCol w:w="2978"/>
        <w:gridCol w:w="6826"/>
      </w:tblGrid>
      <w:tr w:rsidR="00AC7A3A" w:rsidRPr="005C5258" w:rsidTr="00BF332A">
        <w:trPr>
          <w:trHeight w:val="12891"/>
        </w:trPr>
        <w:tc>
          <w:tcPr>
            <w:tcW w:w="2978" w:type="dxa"/>
            <w:tcMar>
              <w:right w:w="144" w:type="dxa"/>
            </w:tcMar>
          </w:tcPr>
          <w:sdt>
            <w:sdtPr>
              <w:alias w:val="Escriba su nombre:"/>
              <w:tag w:val="Escriba su nombre:"/>
              <w:id w:val="1252846332"/>
              <w:placeholder>
                <w:docPart w:val="0CD0CDBEA23A4D3EAF7CC9D756E86F7E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AC7A3A" w:rsidRPr="005C5258" w:rsidRDefault="009A2E56">
                <w:pPr>
                  <w:pStyle w:val="Ttulo1"/>
                </w:pPr>
                <w:r>
                  <w:t>Pablo Gustavo re</w:t>
                </w:r>
              </w:p>
            </w:sdtContent>
          </w:sdt>
          <w:p w:rsidR="00AC7A3A" w:rsidRPr="005C5258" w:rsidRDefault="009A2E56">
            <w:r>
              <w:t>Gerónimo Costa 34 bis</w:t>
            </w:r>
          </w:p>
          <w:p w:rsidR="00AC7A3A" w:rsidRDefault="009A2E56">
            <w:r>
              <w:t>San Nicolás de los arroyos</w:t>
            </w:r>
          </w:p>
          <w:p w:rsidR="009A2E56" w:rsidRDefault="009A2E56">
            <w:r>
              <w:t>C.P 2900 Buenos Aires</w:t>
            </w:r>
          </w:p>
          <w:p w:rsidR="009A2E56" w:rsidRDefault="009A2E56">
            <w:r>
              <w:t>Argentina</w:t>
            </w:r>
          </w:p>
          <w:p w:rsidR="009A2E56" w:rsidRPr="005C5258" w:rsidRDefault="009A2E56"/>
          <w:p w:rsidR="00AC7A3A" w:rsidRPr="005C5258" w:rsidRDefault="009A2E56">
            <w:r>
              <w:t>+54 3364537093</w:t>
            </w:r>
          </w:p>
          <w:p w:rsidR="00AC7A3A" w:rsidRDefault="00834A97" w:rsidP="009A2E56">
            <w:hyperlink r:id="rId7" w:history="1">
              <w:r w:rsidR="00BF332A" w:rsidRPr="00E16224">
                <w:rPr>
                  <w:rStyle w:val="Hipervnculo"/>
                </w:rPr>
                <w:t>pablogustavore@gmail.com</w:t>
              </w:r>
            </w:hyperlink>
          </w:p>
          <w:p w:rsidR="00BF332A" w:rsidRDefault="00BF332A" w:rsidP="009A2E56"/>
          <w:p w:rsidR="00065D58" w:rsidRDefault="00065D58" w:rsidP="00065D58">
            <w:hyperlink r:id="rId8" w:history="1">
              <w:r>
                <w:rPr>
                  <w:rStyle w:val="Hipervnculo"/>
                  <w:lang w:bidi="es-ES"/>
                </w:rPr>
                <w:t>www.Pablore</w:t>
              </w:r>
              <w:r>
                <w:rPr>
                  <w:rStyle w:val="Hipervnculo"/>
                  <w:lang w:bidi="es-ES"/>
                </w:rPr>
                <w:t>.</w:t>
              </w:r>
              <w:r>
                <w:rPr>
                  <w:rStyle w:val="Hipervnculo"/>
                  <w:lang w:bidi="es-ES"/>
                </w:rPr>
                <w:t>com.ar</w:t>
              </w:r>
            </w:hyperlink>
          </w:p>
          <w:p w:rsidR="00065D58" w:rsidRDefault="00065D58" w:rsidP="009A2E56"/>
          <w:p w:rsidR="00BF332A" w:rsidRPr="00BF332A" w:rsidRDefault="00BF332A" w:rsidP="009A2E56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6827" w:type="dxa"/>
            <w:tcBorders>
              <w:left w:val="single" w:sz="4" w:space="0" w:color="auto"/>
            </w:tcBorders>
            <w:tcMar>
              <w:right w:w="144" w:type="dxa"/>
            </w:tcMar>
          </w:tcPr>
          <w:p w:rsidR="00AC7A3A" w:rsidRPr="00065D58" w:rsidRDefault="00834A97">
            <w:pPr>
              <w:pStyle w:val="Ttulo1"/>
              <w:rPr>
                <w:lang w:val="en-US"/>
              </w:rPr>
            </w:pPr>
            <w:sdt>
              <w:sdtPr>
                <w:alias w:val="Referencias:"/>
                <w:tag w:val="Referencias:"/>
                <w:id w:val="-566410597"/>
                <w:placeholder>
                  <w:docPart w:val="5B8B3A6B279B49EB846A2F0ACF9DB48A"/>
                </w:placeholder>
                <w:temporary/>
                <w:showingPlcHdr/>
                <w15:appearance w15:val="hidden"/>
              </w:sdtPr>
              <w:sdtEndPr/>
              <w:sdtContent>
                <w:r w:rsidR="00833601" w:rsidRPr="00065D58">
                  <w:rPr>
                    <w:lang w:val="en-US" w:bidi="es-ES"/>
                  </w:rPr>
                  <w:t>Referencias</w:t>
                </w:r>
              </w:sdtContent>
            </w:sdt>
          </w:p>
          <w:p w:rsidR="00AC7A3A" w:rsidRPr="00065D58" w:rsidRDefault="00065D58">
            <w:pPr>
              <w:pStyle w:val="Ttulo2"/>
              <w:rPr>
                <w:lang w:val="en-US"/>
              </w:rPr>
            </w:pPr>
            <w:r w:rsidRPr="00065D58">
              <w:rPr>
                <w:lang w:val="en-US"/>
              </w:rPr>
              <w:t>Python Full Stack Developer</w:t>
            </w:r>
          </w:p>
          <w:p w:rsidR="00AC7A3A" w:rsidRPr="00065D58" w:rsidRDefault="00065D58">
            <w:proofErr w:type="spellStart"/>
            <w:r w:rsidRPr="00065D58">
              <w:t>Mafelectric</w:t>
            </w:r>
            <w:proofErr w:type="spellEnd"/>
          </w:p>
          <w:p w:rsidR="00AC7A3A" w:rsidRPr="005C5258" w:rsidRDefault="00065D58">
            <w:r>
              <w:t>Av. Moreno 462</w:t>
            </w:r>
          </w:p>
          <w:p w:rsidR="00AC7A3A" w:rsidRPr="005C5258" w:rsidRDefault="00065D58">
            <w:r>
              <w:t>San Nicolás</w:t>
            </w:r>
            <w:r w:rsidR="009A2E56">
              <w:t>. (</w:t>
            </w:r>
            <w:r>
              <w:t>2900</w:t>
            </w:r>
            <w:r w:rsidR="009A2E56">
              <w:t>) Buenos Aires</w:t>
            </w:r>
          </w:p>
          <w:p w:rsidR="00AC7A3A" w:rsidRDefault="009A2E56">
            <w:pPr>
              <w:rPr>
                <w:lang w:bidi="es-ES"/>
              </w:rPr>
            </w:pPr>
            <w:r>
              <w:t>+54-</w:t>
            </w:r>
            <w:r w:rsidR="00065D58">
              <w:t>0336 4456658</w:t>
            </w:r>
            <w:r>
              <w:rPr>
                <w:lang w:bidi="es-ES"/>
              </w:rPr>
              <w:t xml:space="preserve"> </w:t>
            </w:r>
          </w:p>
          <w:p w:rsidR="00065D58" w:rsidRDefault="00065D58" w:rsidP="00065D58">
            <w:hyperlink r:id="rId9" w:history="1">
              <w:r>
                <w:rPr>
                  <w:rStyle w:val="Hipervnculo"/>
                  <w:lang w:bidi="es-ES"/>
                </w:rPr>
                <w:t>www.mafelect</w:t>
              </w:r>
              <w:r>
                <w:rPr>
                  <w:rStyle w:val="Hipervnculo"/>
                  <w:lang w:bidi="es-ES"/>
                </w:rPr>
                <w:t>r</w:t>
              </w:r>
              <w:r>
                <w:rPr>
                  <w:rStyle w:val="Hipervnculo"/>
                  <w:lang w:bidi="es-ES"/>
                </w:rPr>
                <w:t>ic.com.ar</w:t>
              </w:r>
            </w:hyperlink>
          </w:p>
          <w:p w:rsidR="00065D58" w:rsidRPr="005C5258" w:rsidRDefault="00065D58"/>
          <w:p w:rsidR="00AC7A3A" w:rsidRPr="005C5258" w:rsidRDefault="00834A97">
            <w:pPr>
              <w:pStyle w:val="Ttulo3"/>
            </w:pPr>
            <w:sdt>
              <w:sdtPr>
                <w:alias w:val="Relación:"/>
                <w:tag w:val="Relación:"/>
                <w:id w:val="-241575422"/>
                <w:placeholder>
                  <w:docPart w:val="A4C1FC4BD1EF44B694A5BD1D06ED4E73"/>
                </w:placeholder>
                <w:temporary/>
                <w:showingPlcHdr/>
                <w15:appearance w15:val="hidden"/>
              </w:sdtPr>
              <w:sdtEndPr/>
              <w:sdtContent>
                <w:r w:rsidR="00833601" w:rsidRPr="005C5258">
                  <w:rPr>
                    <w:lang w:bidi="es-ES"/>
                  </w:rPr>
                  <w:t>Relación</w:t>
                </w:r>
              </w:sdtContent>
            </w:sdt>
          </w:p>
          <w:p w:rsidR="00676A42" w:rsidRDefault="00065D58">
            <w:r>
              <w:t>Sistema de trazabilidad de órdenes de trabajo</w:t>
            </w:r>
          </w:p>
          <w:p w:rsidR="00AC7A3A" w:rsidRPr="005C5258" w:rsidRDefault="00676A42">
            <w:r>
              <w:t>Desde: 0</w:t>
            </w:r>
            <w:r w:rsidR="00065D58">
              <w:t>7</w:t>
            </w:r>
            <w:r>
              <w:t>/20</w:t>
            </w:r>
            <w:r w:rsidR="00065D58">
              <w:t>2</w:t>
            </w:r>
            <w:r>
              <w:t xml:space="preserve">1 Hasta: </w:t>
            </w:r>
            <w:r w:rsidR="00065D58">
              <w:t>Actualidad</w:t>
            </w:r>
          </w:p>
          <w:p w:rsidR="0055552C" w:rsidRPr="005C5258" w:rsidRDefault="00676A42" w:rsidP="0055552C">
            <w:pPr>
              <w:pStyle w:val="Ttulo2"/>
            </w:pPr>
            <w:r>
              <w:t>Sistema Free S.A.</w:t>
            </w:r>
          </w:p>
          <w:p w:rsidR="0055552C" w:rsidRPr="005C5258" w:rsidRDefault="00676A42" w:rsidP="0055552C">
            <w:r>
              <w:t>Analista Programador</w:t>
            </w:r>
          </w:p>
          <w:p w:rsidR="0055552C" w:rsidRPr="005C5258" w:rsidRDefault="00676A42" w:rsidP="0055552C">
            <w:r>
              <w:t xml:space="preserve">Avda. </w:t>
            </w:r>
            <w:proofErr w:type="spellStart"/>
            <w:r>
              <w:t>Savio</w:t>
            </w:r>
            <w:proofErr w:type="spellEnd"/>
            <w:r>
              <w:t xml:space="preserve"> 356</w:t>
            </w:r>
          </w:p>
          <w:p w:rsidR="0055552C" w:rsidRPr="005C5258" w:rsidRDefault="00676A42" w:rsidP="0055552C">
            <w:r>
              <w:t xml:space="preserve">San Nicolás de los </w:t>
            </w:r>
            <w:r w:rsidR="00C857B3">
              <w:t>Arroyos (</w:t>
            </w:r>
            <w:r>
              <w:t>2900) Buenos Aires</w:t>
            </w:r>
          </w:p>
          <w:p w:rsidR="0055552C" w:rsidRPr="005C5258" w:rsidRDefault="00676A42" w:rsidP="0055552C">
            <w:r>
              <w:t>+54 0800-777-8426</w:t>
            </w:r>
          </w:p>
          <w:p w:rsidR="0055552C" w:rsidRPr="005C5258" w:rsidRDefault="00834A97" w:rsidP="0055552C">
            <w:pPr>
              <w:pStyle w:val="Ttulo3"/>
            </w:pPr>
            <w:sdt>
              <w:sdtPr>
                <w:alias w:val="Relación:"/>
                <w:tag w:val="Relación:"/>
                <w:id w:val="-2102871147"/>
                <w:placeholder>
                  <w:docPart w:val="85D45C31BEE74A67B904F6A7D3B157BD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rPr>
                    <w:lang w:bidi="es-ES"/>
                  </w:rPr>
                  <w:t>Relación</w:t>
                </w:r>
              </w:sdtContent>
            </w:sdt>
          </w:p>
          <w:p w:rsidR="0055552C" w:rsidRDefault="00676A42" w:rsidP="0055552C">
            <w:r>
              <w:t xml:space="preserve">Sistema de gestión integral para el manejo de casa central y </w:t>
            </w:r>
            <w:r w:rsidR="005131E7">
              <w:t xml:space="preserve">17 sucursales diseminadas a lo largo del país. </w:t>
            </w:r>
          </w:p>
          <w:p w:rsidR="005131E7" w:rsidRPr="005C5258" w:rsidRDefault="005131E7" w:rsidP="0055552C">
            <w:r>
              <w:t>Desde: 07/2015 Hasta: Actualidad</w:t>
            </w:r>
          </w:p>
          <w:p w:rsidR="0055552C" w:rsidRPr="005C5258" w:rsidRDefault="005131E7" w:rsidP="0055552C">
            <w:pPr>
              <w:pStyle w:val="Ttulo2"/>
            </w:pPr>
            <w:r>
              <w:t>SQLDATA</w:t>
            </w:r>
          </w:p>
          <w:p w:rsidR="0055552C" w:rsidRPr="005C5258" w:rsidRDefault="005131E7" w:rsidP="0055552C">
            <w:r>
              <w:t xml:space="preserve">Socio </w:t>
            </w:r>
          </w:p>
          <w:p w:rsidR="005131E7" w:rsidRDefault="005131E7" w:rsidP="0055552C">
            <w:r>
              <w:t xml:space="preserve">Carlos Gardel 75 </w:t>
            </w:r>
          </w:p>
          <w:p w:rsidR="005131E7" w:rsidRPr="005C5258" w:rsidRDefault="005131E7" w:rsidP="005131E7">
            <w:r>
              <w:t xml:space="preserve">San Nicolás de los </w:t>
            </w:r>
            <w:r w:rsidR="00C857B3">
              <w:t>Arroyos (</w:t>
            </w:r>
            <w:r>
              <w:t>2900) Buenos Aires</w:t>
            </w:r>
          </w:p>
          <w:p w:rsidR="0055552C" w:rsidRDefault="00BF332A" w:rsidP="0055552C">
            <w:r>
              <w:t>+54 336-4537093</w:t>
            </w:r>
            <w:r w:rsidR="0055552C" w:rsidRPr="005C5258">
              <w:rPr>
                <w:lang w:bidi="es-ES"/>
              </w:rPr>
              <w:t xml:space="preserve"> | </w:t>
            </w:r>
            <w:hyperlink r:id="rId10" w:history="1">
              <w:r w:rsidRPr="00E16224">
                <w:rPr>
                  <w:rStyle w:val="Hipervnculo"/>
                </w:rPr>
                <w:t>pablogustavore@gmail.com</w:t>
              </w:r>
            </w:hyperlink>
          </w:p>
          <w:p w:rsidR="00BF332A" w:rsidRDefault="00834A97" w:rsidP="0055552C">
            <w:hyperlink r:id="rId11" w:history="1">
              <w:r w:rsidR="00BF332A" w:rsidRPr="00E16224">
                <w:rPr>
                  <w:rStyle w:val="Hipervnculo"/>
                  <w:lang w:bidi="es-ES"/>
                </w:rPr>
                <w:t>www.sqldata.com.ar</w:t>
              </w:r>
            </w:hyperlink>
          </w:p>
          <w:p w:rsidR="00BF332A" w:rsidRDefault="00BF332A" w:rsidP="00BF332A">
            <w:pPr>
              <w:rPr>
                <w:rFonts w:asciiTheme="majorHAnsi" w:hAnsiTheme="majorHAnsi" w:cstheme="majorHAnsi"/>
                <w:color w:val="1F4E79" w:themeColor="accent1" w:themeShade="80"/>
                <w:sz w:val="32"/>
                <w:szCs w:val="32"/>
              </w:rPr>
            </w:pPr>
          </w:p>
          <w:p w:rsidR="00BF332A" w:rsidRDefault="00BF332A" w:rsidP="00BF332A">
            <w:pPr>
              <w:rPr>
                <w:rFonts w:asciiTheme="majorHAnsi" w:hAnsiTheme="majorHAnsi" w:cstheme="majorHAnsi"/>
                <w:color w:val="1F4E79" w:themeColor="accent1" w:themeShade="80"/>
                <w:sz w:val="32"/>
                <w:szCs w:val="32"/>
              </w:rPr>
            </w:pPr>
            <w:r w:rsidRPr="00BF332A">
              <w:rPr>
                <w:rFonts w:asciiTheme="majorHAnsi" w:hAnsiTheme="majorHAnsi" w:cstheme="majorHAnsi"/>
                <w:color w:val="1F4E79" w:themeColor="accent1" w:themeShade="80"/>
                <w:sz w:val="32"/>
                <w:szCs w:val="32"/>
              </w:rPr>
              <w:t>HABILIDADES</w:t>
            </w:r>
          </w:p>
          <w:p w:rsidR="00BF332A" w:rsidRDefault="00BF332A" w:rsidP="00BF332A">
            <w:pPr>
              <w:rPr>
                <w:rFonts w:asciiTheme="majorHAnsi" w:hAnsiTheme="majorHAnsi" w:cstheme="majorHAnsi"/>
                <w:color w:val="1F4E79" w:themeColor="accent1" w:themeShade="8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color w:val="5B9BD5" w:themeColor="accent1"/>
                <w:sz w:val="32"/>
                <w:szCs w:val="3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31750</wp:posOffset>
                      </wp:positionV>
                      <wp:extent cx="4229100" cy="19050"/>
                      <wp:effectExtent l="0" t="0" r="1905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291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C2184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2.5pt" to="329.7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" strokecolor="#a5a5a5 [3206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color w:val="1F4E79" w:themeColor="accent1" w:themeShade="80"/>
                <w:sz w:val="32"/>
                <w:szCs w:val="32"/>
              </w:rPr>
              <w:t xml:space="preserve"> </w:t>
            </w:r>
          </w:p>
          <w:p w:rsidR="00BF332A" w:rsidRDefault="00BF332A" w:rsidP="00C857B3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</w:pPr>
            <w:r w:rsidRPr="00C857B3"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  <w:t xml:space="preserve">HTML5 </w:t>
            </w:r>
          </w:p>
          <w:p w:rsidR="00C857B3" w:rsidRDefault="00C857B3" w:rsidP="00C857B3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  <w:t>CSS3</w:t>
            </w:r>
          </w:p>
          <w:p w:rsidR="00C857B3" w:rsidRDefault="008557A8" w:rsidP="00C857B3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  <w:t>BOOTST</w:t>
            </w:r>
            <w:r w:rsidR="00C857B3"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  <w:t>RAP</w:t>
            </w:r>
          </w:p>
          <w:p w:rsidR="00C857B3" w:rsidRDefault="00C857B3" w:rsidP="00C857B3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  <w:t>JAVA SCRIPT</w:t>
            </w:r>
          </w:p>
          <w:p w:rsidR="00C857B3" w:rsidRDefault="00C857B3" w:rsidP="00C857B3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  <w:t>PYTHON</w:t>
            </w:r>
          </w:p>
          <w:p w:rsidR="001E7BEC" w:rsidRDefault="001E7BEC" w:rsidP="00C857B3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  <w:t>DJANGO</w:t>
            </w:r>
          </w:p>
          <w:p w:rsidR="001E7BEC" w:rsidRDefault="001E7BEC" w:rsidP="00C857B3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  <w:t>FLASK</w:t>
            </w:r>
          </w:p>
          <w:p w:rsidR="00C857B3" w:rsidRDefault="00C857B3" w:rsidP="00C857B3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  <w:t>MYSQL</w:t>
            </w:r>
          </w:p>
          <w:p w:rsidR="00C857B3" w:rsidRDefault="00C857B3" w:rsidP="00C857B3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  <w:t>SQL SERVER</w:t>
            </w:r>
          </w:p>
          <w:p w:rsidR="00C857B3" w:rsidRDefault="00065D58" w:rsidP="00C857B3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  <w:t>J-QUERY</w:t>
            </w:r>
          </w:p>
          <w:p w:rsidR="00065D58" w:rsidRPr="00C857B3" w:rsidRDefault="00065D58" w:rsidP="00C857B3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  <w:sz w:val="32"/>
                <w:szCs w:val="32"/>
                <w:lang w:bidi="es-ES"/>
              </w:rPr>
              <w:t>AJAX</w:t>
            </w:r>
          </w:p>
        </w:tc>
      </w:tr>
    </w:tbl>
    <w:p w:rsidR="00BF332A" w:rsidRDefault="00BF332A" w:rsidP="00E3611A"/>
    <w:sectPr w:rsidR="00BF332A" w:rsidSect="00707B98">
      <w:footerReference w:type="default" r:id="rId12"/>
      <w:pgSz w:w="11906" w:h="16838" w:code="9"/>
      <w:pgMar w:top="1080" w:right="1080" w:bottom="1080" w:left="1080" w:header="720" w:footer="720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A97" w:rsidRDefault="00834A97">
      <w:r>
        <w:separator/>
      </w:r>
    </w:p>
  </w:endnote>
  <w:endnote w:type="continuationSeparator" w:id="0">
    <w:p w:rsidR="00834A97" w:rsidRDefault="00834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número de página y nombre"/>
    </w:tblPr>
    <w:tblGrid>
      <w:gridCol w:w="8354"/>
      <w:gridCol w:w="1392"/>
    </w:tblGrid>
    <w:tr w:rsidR="00872FBB" w:rsidRPr="00872FBB" w:rsidTr="00872FBB">
      <w:tc>
        <w:tcPr>
          <w:tcW w:w="8640" w:type="dxa"/>
          <w:vAlign w:val="bottom"/>
        </w:tcPr>
        <w:sdt>
          <w:sdtPr>
            <w:alias w:val="Escriba su nombre:"/>
            <w:tag w:val="Escriba su nombre:"/>
            <w:id w:val="1478026850"/>
            <w:placeholder>
              <w:docPart w:val="1D19BC33ADE148A3936751DAFB234AB9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:rsidR="00872FBB" w:rsidRPr="00872FBB" w:rsidRDefault="009A2E56" w:rsidP="00872FBB">
              <w:pPr>
                <w:pStyle w:val="Piedepgina"/>
              </w:pPr>
              <w:r>
                <w:rPr>
                  <w:lang w:val="en-US"/>
                </w:rPr>
                <w:t>Pablo Gustavo re</w:t>
              </w:r>
            </w:p>
          </w:sdtContent>
        </w:sdt>
      </w:tc>
      <w:tc>
        <w:tcPr>
          <w:tcW w:w="1440" w:type="dxa"/>
          <w:vAlign w:val="bottom"/>
        </w:tcPr>
        <w:p w:rsidR="00872FBB" w:rsidRPr="00872FBB" w:rsidRDefault="00872FBB" w:rsidP="00872FBB">
          <w:pPr>
            <w:pStyle w:val="Piedepginaalineadoaladerecha"/>
          </w:pPr>
          <w:r w:rsidRPr="00872FBB">
            <w:rPr>
              <w:lang w:bidi="es-ES"/>
            </w:rPr>
            <w:fldChar w:fldCharType="begin"/>
          </w:r>
          <w:r w:rsidRPr="00872FBB">
            <w:rPr>
              <w:lang w:bidi="es-ES"/>
            </w:rPr>
            <w:instrText xml:space="preserve"> PAGE   \* MERGEFORMAT </w:instrText>
          </w:r>
          <w:r w:rsidRPr="00872FBB">
            <w:rPr>
              <w:lang w:bidi="es-ES"/>
            </w:rPr>
            <w:fldChar w:fldCharType="separate"/>
          </w:r>
          <w:r w:rsidR="00065D58">
            <w:rPr>
              <w:noProof/>
              <w:lang w:bidi="es-ES"/>
            </w:rPr>
            <w:t>2</w:t>
          </w:r>
          <w:r w:rsidRPr="00872FBB">
            <w:rPr>
              <w:lang w:bidi="es-ES"/>
            </w:rPr>
            <w:fldChar w:fldCharType="end"/>
          </w:r>
        </w:p>
      </w:tc>
    </w:tr>
  </w:tbl>
  <w:p w:rsidR="009861DF" w:rsidRDefault="009861DF" w:rsidP="006126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A97" w:rsidRDefault="00834A97">
      <w:r>
        <w:separator/>
      </w:r>
    </w:p>
  </w:footnote>
  <w:footnote w:type="continuationSeparator" w:id="0">
    <w:p w:rsidR="00834A97" w:rsidRDefault="00834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64A315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4AF36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563C9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1663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F0A5C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091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D43E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7AB66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8AA2E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EE3B9E"/>
    <w:lvl w:ilvl="0">
      <w:start w:val="1"/>
      <w:numFmt w:val="bullet"/>
      <w:pStyle w:val="Listaconvietas"/>
      <w:lvlText w:val=""/>
      <w:lvlJc w:val="left"/>
      <w:pPr>
        <w:ind w:left="432" w:hanging="360"/>
      </w:pPr>
      <w:rPr>
        <w:rFonts w:ascii="Symbol" w:hAnsi="Symbol" w:hint="default"/>
        <w:color w:val="5B9BD5" w:themeColor="accent1"/>
      </w:rPr>
    </w:lvl>
  </w:abstractNum>
  <w:abstractNum w:abstractNumId="10" w15:restartNumberingAfterBreak="0">
    <w:nsid w:val="7C550D0A"/>
    <w:multiLevelType w:val="hybridMultilevel"/>
    <w:tmpl w:val="F68E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56"/>
    <w:rsid w:val="000414F2"/>
    <w:rsid w:val="00065D58"/>
    <w:rsid w:val="000D259B"/>
    <w:rsid w:val="00126439"/>
    <w:rsid w:val="001E7BEC"/>
    <w:rsid w:val="002B3425"/>
    <w:rsid w:val="003221C0"/>
    <w:rsid w:val="003A02C8"/>
    <w:rsid w:val="00400834"/>
    <w:rsid w:val="005131E7"/>
    <w:rsid w:val="0052252F"/>
    <w:rsid w:val="00535F87"/>
    <w:rsid w:val="0055552C"/>
    <w:rsid w:val="005C5258"/>
    <w:rsid w:val="0061264F"/>
    <w:rsid w:val="00666256"/>
    <w:rsid w:val="00671B15"/>
    <w:rsid w:val="00676A42"/>
    <w:rsid w:val="006B3AE2"/>
    <w:rsid w:val="006D6706"/>
    <w:rsid w:val="006E3F9F"/>
    <w:rsid w:val="006F3BBC"/>
    <w:rsid w:val="00707B98"/>
    <w:rsid w:val="00737B05"/>
    <w:rsid w:val="007E0BD6"/>
    <w:rsid w:val="007F1DE4"/>
    <w:rsid w:val="00833601"/>
    <w:rsid w:val="00834A97"/>
    <w:rsid w:val="008557A8"/>
    <w:rsid w:val="0086424A"/>
    <w:rsid w:val="00872FBB"/>
    <w:rsid w:val="0088516C"/>
    <w:rsid w:val="008D1717"/>
    <w:rsid w:val="009861DF"/>
    <w:rsid w:val="009A2E56"/>
    <w:rsid w:val="00AC7A3A"/>
    <w:rsid w:val="00BE58DB"/>
    <w:rsid w:val="00BF332A"/>
    <w:rsid w:val="00C34894"/>
    <w:rsid w:val="00C45AE4"/>
    <w:rsid w:val="00C63F92"/>
    <w:rsid w:val="00C64476"/>
    <w:rsid w:val="00C857B3"/>
    <w:rsid w:val="00C97E36"/>
    <w:rsid w:val="00DA6309"/>
    <w:rsid w:val="00E30857"/>
    <w:rsid w:val="00E3611A"/>
    <w:rsid w:val="00E57693"/>
    <w:rsid w:val="00EB15EF"/>
    <w:rsid w:val="00F72DFD"/>
    <w:rsid w:val="00F7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E918A"/>
  <w15:chartTrackingRefBased/>
  <w15:docId w15:val="{DF88EB20-C041-4267-BD07-1C6F04E8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D58"/>
  </w:style>
  <w:style w:type="paragraph" w:styleId="Ttulo1">
    <w:name w:val="heading 1"/>
    <w:basedOn w:val="Normal"/>
    <w:uiPriority w:val="9"/>
    <w:qFormat/>
    <w:rsid w:val="00872FBB"/>
    <w:pPr>
      <w:keepNext/>
      <w:keepLines/>
      <w:spacing w:before="80"/>
      <w:contextualSpacing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5C5258"/>
    <w:pPr>
      <w:keepNext/>
      <w:keepLines/>
      <w:pBdr>
        <w:top w:val="single" w:sz="4" w:space="1" w:color="7F7F7F" w:themeColor="text1" w:themeTint="80"/>
      </w:pBdr>
      <w:spacing w:before="360"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FBB"/>
    <w:pPr>
      <w:keepNext/>
      <w:keepLines/>
      <w:spacing w:before="160"/>
      <w:contextualSpacing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F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F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F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F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F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F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66256"/>
    <w:rPr>
      <w:color w:val="595959" w:themeColor="text1" w:themeTint="A6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872FB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72FBB"/>
    <w:rPr>
      <w:color w:val="2E74B5" w:themeColor="accent1" w:themeShade="BF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2FBB"/>
    <w:rPr>
      <w:color w:val="2E74B5" w:themeColor="accent1" w:themeShade="BF"/>
      <w:szCs w:val="20"/>
    </w:rPr>
  </w:style>
  <w:style w:type="paragraph" w:styleId="Citadestacada">
    <w:name w:val="Intense Quote"/>
    <w:basedOn w:val="Normal"/>
    <w:next w:val="Normal"/>
    <w:uiPriority w:val="10"/>
    <w:qFormat/>
    <w:rsid w:val="007E0BD6"/>
    <w:pPr>
      <w:pBdr>
        <w:top w:val="single" w:sz="4" w:space="4" w:color="2E74B5" w:themeColor="accent1" w:themeShade="BF"/>
      </w:pBdr>
      <w:ind w:left="72" w:right="72"/>
    </w:pPr>
    <w:rPr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F87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F87"/>
    <w:rPr>
      <w:rFonts w:ascii="Segoe UI" w:hAnsi="Segoe UI" w:cs="Segoe UI"/>
      <w:color w:val="595959" w:themeColor="text1" w:themeTint="A6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35F87"/>
  </w:style>
  <w:style w:type="paragraph" w:styleId="Textodebloque">
    <w:name w:val="Block Text"/>
    <w:basedOn w:val="Normal"/>
    <w:uiPriority w:val="99"/>
    <w:semiHidden/>
    <w:unhideWhenUsed/>
    <w:rsid w:val="0066625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F87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F87"/>
    <w:rPr>
      <w:color w:val="595959" w:themeColor="text1" w:themeTint="A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35F87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35F87"/>
    <w:rPr>
      <w:color w:val="595959" w:themeColor="text1" w:themeTint="A6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35F87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35F87"/>
    <w:rPr>
      <w:color w:val="595959" w:themeColor="text1" w:themeTint="A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35F87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35F87"/>
    <w:rPr>
      <w:color w:val="595959" w:themeColor="text1" w:themeTint="A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35F87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35F87"/>
    <w:rPr>
      <w:color w:val="595959" w:themeColor="text1" w:themeTint="A6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35F87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35F87"/>
    <w:rPr>
      <w:color w:val="595959" w:themeColor="text1" w:themeTint="A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35F87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35F87"/>
    <w:rPr>
      <w:color w:val="595959" w:themeColor="text1" w:themeTint="A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35F87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35F87"/>
    <w:rPr>
      <w:color w:val="595959" w:themeColor="text1" w:themeTint="A6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72FBB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35F87"/>
    <w:pPr>
      <w:spacing w:after="200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35F87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35F87"/>
    <w:rPr>
      <w:color w:val="595959" w:themeColor="text1" w:themeTint="A6"/>
    </w:rPr>
  </w:style>
  <w:style w:type="table" w:styleId="Cuadrculavistosa">
    <w:name w:val="Colorful Grid"/>
    <w:basedOn w:val="Tabla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35F8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5F8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5F87"/>
    <w:rPr>
      <w:color w:val="595959" w:themeColor="text1" w:themeTint="A6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5F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5F87"/>
    <w:rPr>
      <w:b/>
      <w:bCs/>
      <w:color w:val="595959" w:themeColor="text1" w:themeTint="A6"/>
      <w:szCs w:val="20"/>
    </w:rPr>
  </w:style>
  <w:style w:type="table" w:styleId="Listaoscura">
    <w:name w:val="Dark List"/>
    <w:basedOn w:val="Tabla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35F87"/>
  </w:style>
  <w:style w:type="character" w:customStyle="1" w:styleId="FechaCar">
    <w:name w:val="Fecha Car"/>
    <w:basedOn w:val="Fuentedeprrafopredeter"/>
    <w:link w:val="Fecha"/>
    <w:uiPriority w:val="99"/>
    <w:semiHidden/>
    <w:rsid w:val="00535F87"/>
    <w:rPr>
      <w:color w:val="595959" w:themeColor="text1" w:themeTint="A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35F87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35F87"/>
    <w:rPr>
      <w:rFonts w:ascii="Segoe UI" w:hAnsi="Segoe UI" w:cs="Segoe UI"/>
      <w:color w:val="595959" w:themeColor="text1" w:themeTint="A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35F87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35F87"/>
    <w:rPr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sid w:val="00535F87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35F8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F87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F87"/>
    <w:rPr>
      <w:color w:val="595959" w:themeColor="text1" w:themeTint="A6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35F8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35F87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35F87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35F8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F87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F87"/>
    <w:rPr>
      <w:color w:val="595959" w:themeColor="text1" w:themeTint="A6"/>
      <w:szCs w:val="20"/>
    </w:rPr>
  </w:style>
  <w:style w:type="table" w:styleId="Tabladecuadrcula1clara">
    <w:name w:val="Grid Table 1 Light"/>
    <w:basedOn w:val="Tablanormal"/>
    <w:uiPriority w:val="46"/>
    <w:rsid w:val="00535F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535F8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535F8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535F8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535F8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535F8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535F8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35F8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535F8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535F8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535F8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535F8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535F8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535F8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535F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535F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535F8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535F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535F8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535F8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535F8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35F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535F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535F8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535F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535F8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535F8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535F8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535F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535F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6424A"/>
  </w:style>
  <w:style w:type="character" w:customStyle="1" w:styleId="EncabezadoCar">
    <w:name w:val="Encabezado Car"/>
    <w:basedOn w:val="Fuentedeprrafopredeter"/>
    <w:link w:val="Encabezado"/>
    <w:uiPriority w:val="99"/>
    <w:rsid w:val="0086424A"/>
  </w:style>
  <w:style w:type="character" w:customStyle="1" w:styleId="Ttulo4Car">
    <w:name w:val="Título 4 Car"/>
    <w:basedOn w:val="Fuentedeprrafopredeter"/>
    <w:link w:val="Ttulo4"/>
    <w:uiPriority w:val="9"/>
    <w:semiHidden/>
    <w:rsid w:val="00535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F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F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F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F8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F8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535F87"/>
  </w:style>
  <w:style w:type="paragraph" w:styleId="DireccinHTML">
    <w:name w:val="HTML Address"/>
    <w:basedOn w:val="Normal"/>
    <w:link w:val="DireccinHTMLCar"/>
    <w:uiPriority w:val="99"/>
    <w:semiHidden/>
    <w:unhideWhenUsed/>
    <w:rsid w:val="00535F87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35F87"/>
    <w:rPr>
      <w:i/>
      <w:iCs/>
      <w:color w:val="595959" w:themeColor="text1" w:themeTint="A6"/>
    </w:rPr>
  </w:style>
  <w:style w:type="character" w:styleId="CitaHTML">
    <w:name w:val="HTML Cite"/>
    <w:basedOn w:val="Fuentedeprrafopredeter"/>
    <w:uiPriority w:val="99"/>
    <w:semiHidden/>
    <w:unhideWhenUsed/>
    <w:rsid w:val="00535F8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35F87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35F87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35F8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5F87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5F87"/>
    <w:rPr>
      <w:rFonts w:ascii="Consolas" w:hAnsi="Consolas"/>
      <w:color w:val="595959" w:themeColor="text1" w:themeTint="A6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35F87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35F87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35F8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35F87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35F87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35F87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35F87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35F87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35F87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35F87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35F87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35F87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35F87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35F87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6625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72FBB"/>
    <w:rPr>
      <w:b/>
      <w:bCs/>
      <w:caps w:val="0"/>
      <w:smallCaps/>
      <w:color w:val="2E74B5" w:themeColor="accent1" w:themeShade="BF"/>
      <w:spacing w:val="0"/>
    </w:rPr>
  </w:style>
  <w:style w:type="table" w:styleId="Cuadrculaclara">
    <w:name w:val="Light Grid"/>
    <w:basedOn w:val="Tabla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35F8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35F87"/>
  </w:style>
  <w:style w:type="paragraph" w:styleId="Lista">
    <w:name w:val="List"/>
    <w:basedOn w:val="Normal"/>
    <w:uiPriority w:val="99"/>
    <w:semiHidden/>
    <w:unhideWhenUsed/>
    <w:rsid w:val="00535F87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35F87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35F87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35F87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35F87"/>
    <w:pPr>
      <w:ind w:left="1800" w:hanging="360"/>
      <w:contextualSpacing/>
    </w:pPr>
  </w:style>
  <w:style w:type="paragraph" w:styleId="Listaconvietas">
    <w:name w:val="List Bullet"/>
    <w:basedOn w:val="Normal"/>
    <w:uiPriority w:val="39"/>
    <w:semiHidden/>
    <w:unhideWhenUsed/>
    <w:qFormat/>
    <w:rsid w:val="00535F87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35F87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35F87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35F87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35F87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35F87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35F87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35F87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35F87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35F87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35F87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35F87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35F87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35F87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35F87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72FBB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535F8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35F87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35F8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35F87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35F87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35F87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35F87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535F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35F8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35F8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35F8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35F87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35F8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35F8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35F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35F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35F8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35F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35F8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35F8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35F8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35F8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35F8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35F87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35F87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35F87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35F87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35F87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35F87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35F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35F87"/>
    <w:rPr>
      <w:rFonts w:ascii="Consolas" w:hAnsi="Consolas"/>
      <w:color w:val="595959" w:themeColor="text1" w:themeTint="A6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35F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35F87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pct20" w:color="auto" w:fill="auto"/>
    </w:rPr>
  </w:style>
  <w:style w:type="paragraph" w:styleId="Sinespaciado">
    <w:name w:val="No Spacing"/>
    <w:semiHidden/>
    <w:unhideWhenUsed/>
    <w:qFormat/>
    <w:rsid w:val="00535F87"/>
  </w:style>
  <w:style w:type="paragraph" w:styleId="NormalWeb">
    <w:name w:val="Normal (Web)"/>
    <w:basedOn w:val="Normal"/>
    <w:uiPriority w:val="99"/>
    <w:semiHidden/>
    <w:unhideWhenUsed/>
    <w:rsid w:val="00535F87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35F87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35F87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35F87"/>
    <w:rPr>
      <w:color w:val="595959" w:themeColor="text1" w:themeTint="A6"/>
    </w:rPr>
  </w:style>
  <w:style w:type="character" w:styleId="Nmerodepgina">
    <w:name w:val="page number"/>
    <w:basedOn w:val="Fuentedeprrafopredeter"/>
    <w:uiPriority w:val="99"/>
    <w:semiHidden/>
    <w:unhideWhenUsed/>
    <w:rsid w:val="00535F87"/>
  </w:style>
  <w:style w:type="table" w:styleId="Tablanormal1">
    <w:name w:val="Plain Table 1"/>
    <w:basedOn w:val="Tablanormal"/>
    <w:uiPriority w:val="41"/>
    <w:rsid w:val="00535F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35F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35F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35F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35F8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35F87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35F87"/>
    <w:rPr>
      <w:rFonts w:ascii="Consolas" w:hAnsi="Consolas"/>
      <w:color w:val="595959" w:themeColor="text1" w:themeTint="A6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66256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6625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35F87"/>
  </w:style>
  <w:style w:type="character" w:customStyle="1" w:styleId="SaludoCar">
    <w:name w:val="Saludo Car"/>
    <w:basedOn w:val="Fuentedeprrafopredeter"/>
    <w:link w:val="Saludo"/>
    <w:uiPriority w:val="99"/>
    <w:semiHidden/>
    <w:rsid w:val="00535F87"/>
    <w:rPr>
      <w:color w:val="595959" w:themeColor="text1" w:themeTint="A6"/>
    </w:rPr>
  </w:style>
  <w:style w:type="paragraph" w:styleId="Firma">
    <w:name w:val="Signature"/>
    <w:basedOn w:val="Normal"/>
    <w:link w:val="FirmaCar"/>
    <w:uiPriority w:val="99"/>
    <w:semiHidden/>
    <w:unhideWhenUsed/>
    <w:rsid w:val="00535F87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35F87"/>
    <w:rPr>
      <w:color w:val="595959" w:themeColor="text1" w:themeTint="A6"/>
    </w:rPr>
  </w:style>
  <w:style w:type="character" w:styleId="Textoennegrita">
    <w:name w:val="Strong"/>
    <w:basedOn w:val="Fuentedeprrafopredeter"/>
    <w:uiPriority w:val="22"/>
    <w:semiHidden/>
    <w:unhideWhenUsed/>
    <w:qFormat/>
    <w:rsid w:val="00535F87"/>
    <w:rPr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72FBB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72FBB"/>
    <w:rPr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535F87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35F87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35F8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35F8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35F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35F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35F8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35F8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35F8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35F8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35F8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35F8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35F8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35F8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35F8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35F8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35F8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35F8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35F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535F8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535F8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535F8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35F8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35F8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535F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35F8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35F8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35F8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35F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35F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35F8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35F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35F87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35F87"/>
  </w:style>
  <w:style w:type="table" w:styleId="Tablaprofesional">
    <w:name w:val="Table Professional"/>
    <w:basedOn w:val="Tablanormal"/>
    <w:uiPriority w:val="99"/>
    <w:semiHidden/>
    <w:unhideWhenUsed/>
    <w:rsid w:val="00535F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35F8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35F8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35F8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35F8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3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35F8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35F8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35F8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872FBB"/>
    <w:pPr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872FBB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535F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35F8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35F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35F87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35F87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35F87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35F87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35F87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35F87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35F87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72FBB"/>
    <w:pPr>
      <w:outlineLvl w:val="9"/>
    </w:pPr>
  </w:style>
  <w:style w:type="paragraph" w:customStyle="1" w:styleId="Piedepginaalineadoaladerecha">
    <w:name w:val="Pie de página: alineado a la derecha"/>
    <w:basedOn w:val="Normal"/>
    <w:uiPriority w:val="99"/>
    <w:qFormat/>
    <w:rsid w:val="00872FBB"/>
    <w:pPr>
      <w:jc w:val="right"/>
    </w:pPr>
    <w:rPr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blore.com.a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blogustavore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qldata.com.a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pablogustavor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felectric.com.ar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Plantillas\Referencias%20de%20curr&#237;culum%20v&#237;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D0CDBEA23A4D3EAF7CC9D756E86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7E653-9A57-45AA-A604-648334B27AB8}"/>
      </w:docPartPr>
      <w:docPartBody>
        <w:p w:rsidR="00F16DA4" w:rsidRDefault="0080028A">
          <w:pPr>
            <w:pStyle w:val="0CD0CDBEA23A4D3EAF7CC9D756E86F7E"/>
          </w:pPr>
          <w:r w:rsidRPr="005C5258">
            <w:rPr>
              <w:lang w:bidi="es-ES"/>
            </w:rPr>
            <w:t>Su nombre</w:t>
          </w:r>
        </w:p>
      </w:docPartBody>
    </w:docPart>
    <w:docPart>
      <w:docPartPr>
        <w:name w:val="5B8B3A6B279B49EB846A2F0ACF9DB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DAE32-6F80-430B-BD2E-18459E006C92}"/>
      </w:docPartPr>
      <w:docPartBody>
        <w:p w:rsidR="00F16DA4" w:rsidRDefault="0080028A">
          <w:pPr>
            <w:pStyle w:val="5B8B3A6B279B49EB846A2F0ACF9DB48A"/>
          </w:pPr>
          <w:r w:rsidRPr="005C5258">
            <w:rPr>
              <w:lang w:bidi="es-ES"/>
            </w:rPr>
            <w:t>Referencias</w:t>
          </w:r>
        </w:p>
      </w:docPartBody>
    </w:docPart>
    <w:docPart>
      <w:docPartPr>
        <w:name w:val="A4C1FC4BD1EF44B694A5BD1D06ED4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1D015-98C1-4549-8EF4-B4D8EF33375E}"/>
      </w:docPartPr>
      <w:docPartBody>
        <w:p w:rsidR="00F16DA4" w:rsidRDefault="0080028A">
          <w:pPr>
            <w:pStyle w:val="A4C1FC4BD1EF44B694A5BD1D06ED4E73"/>
          </w:pPr>
          <w:r w:rsidRPr="005C5258">
            <w:rPr>
              <w:lang w:bidi="es-ES"/>
            </w:rPr>
            <w:t>Relación</w:t>
          </w:r>
        </w:p>
      </w:docPartBody>
    </w:docPart>
    <w:docPart>
      <w:docPartPr>
        <w:name w:val="85D45C31BEE74A67B904F6A7D3B15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760C1-0A11-4CB9-92DD-9DAEC5514EAB}"/>
      </w:docPartPr>
      <w:docPartBody>
        <w:p w:rsidR="00F16DA4" w:rsidRDefault="0080028A">
          <w:pPr>
            <w:pStyle w:val="85D45C31BEE74A67B904F6A7D3B157BD"/>
          </w:pPr>
          <w:r w:rsidRPr="005C5258">
            <w:rPr>
              <w:lang w:bidi="es-ES"/>
            </w:rPr>
            <w:t>Relación</w:t>
          </w:r>
        </w:p>
      </w:docPartBody>
    </w:docPart>
    <w:docPart>
      <w:docPartPr>
        <w:name w:val="1D19BC33ADE148A3936751DAFB234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AA883-3922-46E7-9D9C-9178FDBDB665}"/>
      </w:docPartPr>
      <w:docPartBody>
        <w:p w:rsidR="00F16DA4" w:rsidRDefault="00D26133" w:rsidP="00D26133">
          <w:pPr>
            <w:pStyle w:val="1D19BC33ADE148A3936751DAFB234AB9"/>
          </w:pPr>
          <w:r w:rsidRPr="005C5258">
            <w:rPr>
              <w:lang w:bidi="es-ES"/>
            </w:rPr>
            <w:t>Referencias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33"/>
    <w:rsid w:val="0080028A"/>
    <w:rsid w:val="00A418AA"/>
    <w:rsid w:val="00D26133"/>
    <w:rsid w:val="00D81E6D"/>
    <w:rsid w:val="00F1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CD0CDBEA23A4D3EAF7CC9D756E86F7E">
    <w:name w:val="0CD0CDBEA23A4D3EAF7CC9D756E86F7E"/>
  </w:style>
  <w:style w:type="paragraph" w:customStyle="1" w:styleId="D10EF1688A9D4E1DABA7A244AB89CD0A">
    <w:name w:val="D10EF1688A9D4E1DABA7A244AB89CD0A"/>
  </w:style>
  <w:style w:type="paragraph" w:customStyle="1" w:styleId="819E1233BF314F6EBE50A146F770BEF6">
    <w:name w:val="819E1233BF314F6EBE50A146F770BEF6"/>
  </w:style>
  <w:style w:type="paragraph" w:customStyle="1" w:styleId="4D64D327BAA242329C792E6FF1920FF3">
    <w:name w:val="4D64D327BAA242329C792E6FF1920FF3"/>
  </w:style>
  <w:style w:type="paragraph" w:customStyle="1" w:styleId="0803DF600E6543F9A0157676BC6699F8">
    <w:name w:val="0803DF600E6543F9A0157676BC6699F8"/>
  </w:style>
  <w:style w:type="paragraph" w:customStyle="1" w:styleId="5B8B3A6B279B49EB846A2F0ACF9DB48A">
    <w:name w:val="5B8B3A6B279B49EB846A2F0ACF9DB48A"/>
  </w:style>
  <w:style w:type="paragraph" w:customStyle="1" w:styleId="DB70DD34D2754421A5ACB6F8EB8A3CED">
    <w:name w:val="DB70DD34D2754421A5ACB6F8EB8A3CED"/>
  </w:style>
  <w:style w:type="paragraph" w:customStyle="1" w:styleId="8E828D04B0594A47A354F314B24C6DDA">
    <w:name w:val="8E828D04B0594A47A354F314B24C6DDA"/>
  </w:style>
  <w:style w:type="paragraph" w:customStyle="1" w:styleId="46827B9D22AD49D1A9DC5242D10B7F54">
    <w:name w:val="46827B9D22AD49D1A9DC5242D10B7F54"/>
  </w:style>
  <w:style w:type="paragraph" w:customStyle="1" w:styleId="1ABD878E815741B5AB0C3E3CF130C6D4">
    <w:name w:val="1ABD878E815741B5AB0C3E3CF130C6D4"/>
  </w:style>
  <w:style w:type="paragraph" w:customStyle="1" w:styleId="D2770560DD914B0EAA08BFDBA016F241">
    <w:name w:val="D2770560DD914B0EAA08BFDBA016F241"/>
  </w:style>
  <w:style w:type="paragraph" w:customStyle="1" w:styleId="A4C1FC4BD1EF44B694A5BD1D06ED4E73">
    <w:name w:val="A4C1FC4BD1EF44B694A5BD1D06ED4E73"/>
  </w:style>
  <w:style w:type="paragraph" w:customStyle="1" w:styleId="8D43B64B9208460283406DDC286D7D9E">
    <w:name w:val="8D43B64B9208460283406DDC286D7D9E"/>
  </w:style>
  <w:style w:type="paragraph" w:customStyle="1" w:styleId="0CA0F4534C2542C099DE0683BB47A624">
    <w:name w:val="0CA0F4534C2542C099DE0683BB47A624"/>
  </w:style>
  <w:style w:type="paragraph" w:customStyle="1" w:styleId="825662FCF1AD44BAAA53DDFD94D5F122">
    <w:name w:val="825662FCF1AD44BAAA53DDFD94D5F122"/>
  </w:style>
  <w:style w:type="paragraph" w:customStyle="1" w:styleId="9B34670199F94343B23B344DD12CB642">
    <w:name w:val="9B34670199F94343B23B344DD12CB642"/>
  </w:style>
  <w:style w:type="paragraph" w:customStyle="1" w:styleId="10FE376797774DF0AEED6B9ED7422361">
    <w:name w:val="10FE376797774DF0AEED6B9ED7422361"/>
  </w:style>
  <w:style w:type="paragraph" w:customStyle="1" w:styleId="3AA2DC2108354C69ADF4ECCECF6B6030">
    <w:name w:val="3AA2DC2108354C69ADF4ECCECF6B6030"/>
  </w:style>
  <w:style w:type="paragraph" w:customStyle="1" w:styleId="C77AC88AB7254F80BDF6A84DCAC2E962">
    <w:name w:val="C77AC88AB7254F80BDF6A84DCAC2E962"/>
  </w:style>
  <w:style w:type="paragraph" w:customStyle="1" w:styleId="6768639E212F472EB7F60285E60CEEAE">
    <w:name w:val="6768639E212F472EB7F60285E60CEEAE"/>
  </w:style>
  <w:style w:type="paragraph" w:customStyle="1" w:styleId="6D9760DD5FFD4FF89FFEB0624AE1F8D2">
    <w:name w:val="6D9760DD5FFD4FF89FFEB0624AE1F8D2"/>
  </w:style>
  <w:style w:type="paragraph" w:customStyle="1" w:styleId="6DD3EF4796144FFF9CB79BD4EB21DE20">
    <w:name w:val="6DD3EF4796144FFF9CB79BD4EB21DE20"/>
  </w:style>
  <w:style w:type="paragraph" w:customStyle="1" w:styleId="BBE1A2C6894943E09F63772970D51626">
    <w:name w:val="BBE1A2C6894943E09F63772970D51626"/>
  </w:style>
  <w:style w:type="paragraph" w:customStyle="1" w:styleId="04C1B80AB4824FA8A8C68B67B655CDD7">
    <w:name w:val="04C1B80AB4824FA8A8C68B67B655CDD7"/>
  </w:style>
  <w:style w:type="paragraph" w:customStyle="1" w:styleId="85D45C31BEE74A67B904F6A7D3B157BD">
    <w:name w:val="85D45C31BEE74A67B904F6A7D3B157BD"/>
  </w:style>
  <w:style w:type="paragraph" w:customStyle="1" w:styleId="CAD7664B472A4D86B588B5B6194F0C7C">
    <w:name w:val="CAD7664B472A4D86B588B5B6194F0C7C"/>
  </w:style>
  <w:style w:type="paragraph" w:customStyle="1" w:styleId="AD32D41990854E9EA6618E3FA9C1B8BE">
    <w:name w:val="AD32D41990854E9EA6618E3FA9C1B8BE"/>
  </w:style>
  <w:style w:type="paragraph" w:customStyle="1" w:styleId="1C89D1273BFE4F2A87830213645A19CC">
    <w:name w:val="1C89D1273BFE4F2A87830213645A19CC"/>
  </w:style>
  <w:style w:type="paragraph" w:customStyle="1" w:styleId="5D192DF3C0BB41D2A10C20E6A42AF0E9">
    <w:name w:val="5D192DF3C0BB41D2A10C20E6A42AF0E9"/>
  </w:style>
  <w:style w:type="paragraph" w:customStyle="1" w:styleId="91CD249E4E67477FA0794ECE8F18AEAC">
    <w:name w:val="91CD249E4E67477FA0794ECE8F18AEAC"/>
  </w:style>
  <w:style w:type="paragraph" w:customStyle="1" w:styleId="56D794FAA2E6491EA4D586C59251CD6B">
    <w:name w:val="56D794FAA2E6491EA4D586C59251CD6B"/>
  </w:style>
  <w:style w:type="paragraph" w:customStyle="1" w:styleId="2C1CF66ADDE844CDAB0CE1348E083574">
    <w:name w:val="2C1CF66ADDE844CDAB0CE1348E083574"/>
  </w:style>
  <w:style w:type="paragraph" w:customStyle="1" w:styleId="E6EB7F5C84B84C7AB1EB21C86A7D92E4">
    <w:name w:val="E6EB7F5C84B84C7AB1EB21C86A7D92E4"/>
  </w:style>
  <w:style w:type="paragraph" w:customStyle="1" w:styleId="770844C0F5A4405F876AA4FF8A74C2D1">
    <w:name w:val="770844C0F5A4405F876AA4FF8A74C2D1"/>
  </w:style>
  <w:style w:type="paragraph" w:customStyle="1" w:styleId="8CD9C341328D43CF93551AC361D61CDF">
    <w:name w:val="8CD9C341328D43CF93551AC361D61CDF"/>
  </w:style>
  <w:style w:type="paragraph" w:customStyle="1" w:styleId="4E1750F7FFB441EA832A5252B8778FB9">
    <w:name w:val="4E1750F7FFB441EA832A5252B8778FB9"/>
  </w:style>
  <w:style w:type="paragraph" w:customStyle="1" w:styleId="B3FB73F70C0B4A88A45B9C8E0494F54C">
    <w:name w:val="B3FB73F70C0B4A88A45B9C8E0494F54C"/>
  </w:style>
  <w:style w:type="paragraph" w:customStyle="1" w:styleId="B9E6F76392F34C878E62C94E49C5A11F">
    <w:name w:val="B9E6F76392F34C878E62C94E49C5A11F"/>
  </w:style>
  <w:style w:type="paragraph" w:customStyle="1" w:styleId="E8FD3CF0E3F24715A9F52057BBEA8680">
    <w:name w:val="E8FD3CF0E3F24715A9F52057BBEA8680"/>
  </w:style>
  <w:style w:type="paragraph" w:customStyle="1" w:styleId="FABEEFD1E05B424F90B5056C4E0B9133">
    <w:name w:val="FABEEFD1E05B424F90B5056C4E0B9133"/>
  </w:style>
  <w:style w:type="paragraph" w:customStyle="1" w:styleId="7614BC29DDDC4C74A6EA2614C43F2486">
    <w:name w:val="7614BC29DDDC4C74A6EA2614C43F2486"/>
  </w:style>
  <w:style w:type="paragraph" w:customStyle="1" w:styleId="9B801818F4FE4C758FFC4C5212B282C2">
    <w:name w:val="9B801818F4FE4C758FFC4C5212B282C2"/>
  </w:style>
  <w:style w:type="paragraph" w:customStyle="1" w:styleId="DB66C8C62C2A4E61A3A28C2F3957346B">
    <w:name w:val="DB66C8C62C2A4E61A3A28C2F3957346B"/>
  </w:style>
  <w:style w:type="paragraph" w:customStyle="1" w:styleId="1D19BC33ADE148A3936751DAFB234AB9">
    <w:name w:val="1D19BC33ADE148A3936751DAFB234AB9"/>
    <w:rsid w:val="00D26133"/>
  </w:style>
  <w:style w:type="paragraph" w:customStyle="1" w:styleId="C7994F3F04F24C949F1A1682FEDBC83F">
    <w:name w:val="C7994F3F04F24C949F1A1682FEDBC83F"/>
    <w:rsid w:val="00D26133"/>
  </w:style>
  <w:style w:type="paragraph" w:customStyle="1" w:styleId="E380C12A5E364E97B24C9D329978F009">
    <w:name w:val="E380C12A5E364E97B24C9D329978F009"/>
    <w:rsid w:val="00D26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Referencias de currículum vítae.dotx</Template>
  <TotalTime>68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Gustavo Ré</dc:creator>
  <cp:keywords>Pablo Gustavo re</cp:keywords>
  <cp:lastModifiedBy>Pablo Gustavo Ré</cp:lastModifiedBy>
  <cp:revision>6</cp:revision>
  <dcterms:created xsi:type="dcterms:W3CDTF">2021-04-04T07:49:00Z</dcterms:created>
  <dcterms:modified xsi:type="dcterms:W3CDTF">2021-12-14T22:31:00Z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